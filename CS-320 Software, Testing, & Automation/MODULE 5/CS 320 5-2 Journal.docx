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C664" w14:textId="77777777" w:rsidR="00CC0323" w:rsidRPr="00F32F38" w:rsidRDefault="00CC0323" w:rsidP="00EC0B0C">
      <w:pPr>
        <w:jc w:val="center"/>
        <w:rPr>
          <w:rFonts w:ascii="Times New Roman" w:hAnsi="Times New Roman" w:cs="Times New Roman"/>
        </w:rPr>
      </w:pPr>
    </w:p>
    <w:p w14:paraId="09BEB75C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748CED68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D7C9655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0FA015EC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0B75A673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B7F4798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1CEA6671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768B6D2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73A71DA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82E90AF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0D717746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4F968E8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7F3A7A1F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016C0268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7A50F19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0240F838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117F3BEC" w14:textId="77777777" w:rsidR="008B1E56" w:rsidRPr="00F32F38" w:rsidRDefault="00D47E58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CS-</w:t>
      </w:r>
      <w:r w:rsidR="00CE16DB">
        <w:rPr>
          <w:rFonts w:ascii="Times New Roman" w:hAnsi="Times New Roman" w:cs="Times New Roman"/>
        </w:rPr>
        <w:t>320-T2824 Software Test Automation &amp; QA</w:t>
      </w:r>
    </w:p>
    <w:p w14:paraId="592A9813" w14:textId="10739A62" w:rsidR="00EC0B0C" w:rsidRPr="00F32F38" w:rsidRDefault="00F32F38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5-</w:t>
      </w:r>
      <w:r w:rsidR="00727755">
        <w:rPr>
          <w:rFonts w:ascii="Times New Roman" w:hAnsi="Times New Roman" w:cs="Times New Roman"/>
        </w:rPr>
        <w:t>2 Journal: Software Testing Techniques</w:t>
      </w:r>
    </w:p>
    <w:p w14:paraId="5219071A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Eric Wallace</w:t>
      </w:r>
    </w:p>
    <w:p w14:paraId="25324BB6" w14:textId="77777777" w:rsidR="007B1E93" w:rsidRPr="00F32F38" w:rsidRDefault="00BF2014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fldChar w:fldCharType="begin"/>
      </w:r>
      <w:r w:rsidRPr="00F32F38">
        <w:rPr>
          <w:rFonts w:ascii="Times New Roman" w:hAnsi="Times New Roman" w:cs="Times New Roman"/>
        </w:rPr>
        <w:instrText xml:space="preserve"> DATE \@ "MMM. d, yyyy" </w:instrText>
      </w:r>
      <w:r w:rsidRPr="00F32F38">
        <w:rPr>
          <w:rFonts w:ascii="Times New Roman" w:hAnsi="Times New Roman" w:cs="Times New Roman"/>
        </w:rPr>
        <w:fldChar w:fldCharType="separate"/>
      </w:r>
      <w:r w:rsidR="00727755">
        <w:rPr>
          <w:rFonts w:ascii="Times New Roman" w:hAnsi="Times New Roman" w:cs="Times New Roman"/>
          <w:noProof/>
        </w:rPr>
        <w:t>Nov. 29, 2022</w:t>
      </w:r>
      <w:r w:rsidRPr="00F32F38">
        <w:rPr>
          <w:rFonts w:ascii="Times New Roman" w:hAnsi="Times New Roman" w:cs="Times New Roman"/>
        </w:rPr>
        <w:fldChar w:fldCharType="end"/>
      </w:r>
    </w:p>
    <w:p w14:paraId="158F41BD" w14:textId="77777777" w:rsidR="00353592" w:rsidRPr="00F32F38" w:rsidRDefault="00353592" w:rsidP="00EC0B0C">
      <w:pPr>
        <w:jc w:val="center"/>
        <w:rPr>
          <w:rFonts w:ascii="Times New Roman" w:hAnsi="Times New Roman" w:cs="Times New Roman"/>
        </w:rPr>
      </w:pPr>
    </w:p>
    <w:p w14:paraId="33D9A11D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F06AAE1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DD64F4E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1AD4DD0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108EDC63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53A981CE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8E58C63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09476F8F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148F8044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03876D6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133CA2E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AE029C4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4AF2323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DE3D4F3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86D42F2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42AE217E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D47C7F9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5CF7632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2F634BA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A51B83B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5C15A897" w14:textId="77777777" w:rsidR="00F32F38" w:rsidRDefault="00F32F38" w:rsidP="00F32F38">
      <w:pPr>
        <w:rPr>
          <w:rFonts w:ascii="Times New Roman" w:hAnsi="Times New Roman" w:cs="Times New Roman"/>
        </w:rPr>
      </w:pPr>
    </w:p>
    <w:p w14:paraId="45F19E0B" w14:textId="77777777" w:rsidR="00F32F38" w:rsidRPr="00F32F38" w:rsidRDefault="00F32F38" w:rsidP="00F32F38">
      <w:pPr>
        <w:rPr>
          <w:rFonts w:ascii="Times New Roman" w:hAnsi="Times New Roman" w:cs="Times New Roman"/>
        </w:rPr>
      </w:pPr>
    </w:p>
    <w:p w14:paraId="6148E921" w14:textId="77777777" w:rsidR="007B1E93" w:rsidRPr="00F32F38" w:rsidRDefault="007B1E93" w:rsidP="007B1E93">
      <w:pPr>
        <w:rPr>
          <w:rFonts w:ascii="Times New Roman" w:hAnsi="Times New Roman" w:cs="Times New Roman"/>
        </w:rPr>
      </w:pPr>
    </w:p>
    <w:p w14:paraId="45248EB9" w14:textId="77777777" w:rsidR="00F32F38" w:rsidRPr="00F32F38" w:rsidRDefault="00F32F38" w:rsidP="00F32F38">
      <w:pPr>
        <w:rPr>
          <w:rFonts w:ascii="Times New Roman" w:hAnsi="Times New Roman" w:cs="Times New Roman"/>
        </w:rPr>
      </w:pPr>
    </w:p>
    <w:p w14:paraId="29DCCA6D" w14:textId="09011A11" w:rsidR="00727755" w:rsidRPr="00727755" w:rsidRDefault="00727755" w:rsidP="00CD324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27755">
        <w:rPr>
          <w:rFonts w:ascii="Times New Roman" w:hAnsi="Times New Roman" w:cs="Times New Roman"/>
          <w:b/>
          <w:bCs/>
        </w:rPr>
        <w:lastRenderedPageBreak/>
        <w:t>What were the software testing techniques that you employed for each of the milestones? Describe their characteristics using specific details.</w:t>
      </w:r>
    </w:p>
    <w:p w14:paraId="5E0EA953" w14:textId="1211DF4E" w:rsidR="00535D27" w:rsidRDefault="00727755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modules three, four and five the techniques I used was to first to determine the requirements for the given milestone</w:t>
      </w:r>
      <w:r w:rsidR="00535D27">
        <w:rPr>
          <w:rFonts w:ascii="Times New Roman" w:hAnsi="Times New Roman" w:cs="Times New Roman"/>
        </w:rPr>
        <w:t xml:space="preserve">.  The develop the various methods needed to satisfy those requirements.  I also created </w:t>
      </w:r>
      <w:r w:rsidR="008904B4">
        <w:rPr>
          <w:rFonts w:ascii="Times New Roman" w:hAnsi="Times New Roman" w:cs="Times New Roman"/>
        </w:rPr>
        <w:t>all</w:t>
      </w:r>
      <w:r w:rsidR="00535D27">
        <w:rPr>
          <w:rFonts w:ascii="Times New Roman" w:hAnsi="Times New Roman" w:cs="Times New Roman"/>
        </w:rPr>
        <w:t xml:space="preserve"> the methods needed to allow testing to have 100% code coverage.</w:t>
      </w:r>
      <w:r w:rsidR="00944DAA">
        <w:rPr>
          <w:rFonts w:ascii="Times New Roman" w:hAnsi="Times New Roman" w:cs="Times New Roman"/>
        </w:rPr>
        <w:t xml:space="preserve">  Creating the auto generated ID for the </w:t>
      </w:r>
      <w:r w:rsidR="007A52FF">
        <w:rPr>
          <w:rFonts w:ascii="Times New Roman" w:hAnsi="Times New Roman" w:cs="Times New Roman"/>
        </w:rPr>
        <w:t xml:space="preserve">objects created made it somewhat easier </w:t>
      </w:r>
      <w:r w:rsidR="008904B4">
        <w:rPr>
          <w:rFonts w:ascii="Times New Roman" w:hAnsi="Times New Roman" w:cs="Times New Roman"/>
        </w:rPr>
        <w:t>to create the methods in each class.</w:t>
      </w:r>
    </w:p>
    <w:p w14:paraId="73985CAD" w14:textId="372854DB" w:rsidR="00535D27" w:rsidRDefault="00535D27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214C20B7" w14:textId="0365C6FD" w:rsidR="00535D27" w:rsidRDefault="00535D27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experience in development </w:t>
      </w:r>
      <w:r w:rsidR="00414708">
        <w:rPr>
          <w:rFonts w:ascii="Times New Roman" w:hAnsi="Times New Roman" w:cs="Times New Roman"/>
        </w:rPr>
        <w:t>gave me insight into the methods and variables needed for the tests to be successful.  Each week I used the previous weeks modules as a guide and then added the new requirements for that week into the classes and tests.</w:t>
      </w:r>
    </w:p>
    <w:p w14:paraId="728F79A0" w14:textId="77777777" w:rsidR="00414708" w:rsidRPr="00414708" w:rsidRDefault="00414708" w:rsidP="00CD324C">
      <w:pPr>
        <w:spacing w:line="480" w:lineRule="auto"/>
        <w:rPr>
          <w:rFonts w:ascii="Times New Roman" w:hAnsi="Times New Roman" w:cs="Times New Roman"/>
        </w:rPr>
      </w:pPr>
    </w:p>
    <w:p w14:paraId="164E9124" w14:textId="79A49A75" w:rsidR="00727755" w:rsidRDefault="00727755" w:rsidP="00CD324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14708">
        <w:rPr>
          <w:rFonts w:ascii="Times New Roman" w:hAnsi="Times New Roman" w:cs="Times New Roman"/>
          <w:b/>
          <w:bCs/>
        </w:rPr>
        <w:t>What are the other software testing techniques that you did not use for the milestones?</w:t>
      </w:r>
      <w:r w:rsidRPr="00414708">
        <w:rPr>
          <w:rFonts w:ascii="Times New Roman" w:hAnsi="Times New Roman" w:cs="Times New Roman"/>
          <w:b/>
          <w:bCs/>
        </w:rPr>
        <w:t xml:space="preserve"> </w:t>
      </w:r>
      <w:r w:rsidRPr="00414708">
        <w:rPr>
          <w:rFonts w:ascii="Times New Roman" w:hAnsi="Times New Roman" w:cs="Times New Roman"/>
          <w:b/>
          <w:bCs/>
        </w:rPr>
        <w:t>Describe their characteristics using specific details.</w:t>
      </w:r>
    </w:p>
    <w:p w14:paraId="30CAE2A6" w14:textId="77777777" w:rsidR="00944DAA" w:rsidRDefault="00414708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major techniques I left out of testing was the use of “assert all”.  If I had used it the way I should have my code in the tests probably would have been way smaller.  I attribute this to my lack of experience in testing.  </w:t>
      </w:r>
    </w:p>
    <w:p w14:paraId="4554FA76" w14:textId="77777777" w:rsidR="00944DAA" w:rsidRDefault="00944DAA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32CE0097" w14:textId="597497A2" w:rsidR="00414708" w:rsidRDefault="00414708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instead of a technique that I did not use, I’m going to go with a technique (it’s really a habit) that I use to test my code that I need to break is instead of running the tests and looking to them for answers I still find myself executing the code </w:t>
      </w:r>
      <w:r>
        <w:rPr>
          <w:rFonts w:ascii="Times New Roman" w:hAnsi="Times New Roman" w:cs="Times New Roman"/>
        </w:rPr>
        <w:lastRenderedPageBreak/>
        <w:t>and resolving my errors through that process.  Even this week I found myself doing that and when it came time to run the tests everything passed because I would write a method and then run the code to find errors and resolve them that way.</w:t>
      </w:r>
      <w:r w:rsidR="00944DAA">
        <w:rPr>
          <w:rFonts w:ascii="Times New Roman" w:hAnsi="Times New Roman" w:cs="Times New Roman"/>
        </w:rPr>
        <w:t xml:space="preserve">  I guess in a way what I do could be considered error guessing which has been known to cost me lots of time when resolving issues with my code</w:t>
      </w:r>
    </w:p>
    <w:p w14:paraId="631D55A8" w14:textId="77777777" w:rsidR="00414708" w:rsidRDefault="00414708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26843317" w14:textId="52B06922" w:rsidR="007A62B9" w:rsidRDefault="00727755" w:rsidP="00CD324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14708">
        <w:rPr>
          <w:rFonts w:ascii="Times New Roman" w:hAnsi="Times New Roman" w:cs="Times New Roman"/>
        </w:rPr>
        <w:t>For each of the techniques you discussed, explain the practical uses and implications for different software development projects and situations.</w:t>
      </w:r>
    </w:p>
    <w:p w14:paraId="54BE2739" w14:textId="67FE0EEF" w:rsidR="008904B4" w:rsidRDefault="00F82DCD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know you are probably wondering how creating a method that generates an ID automatically is a software testing technique, while it is not technically a technique for software testing it does have a major impact on how testing is carried out. 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for each week I had a method that generated the ID automatically, this meant in my software tests I did no</w:t>
      </w:r>
      <w:r w:rsidR="00693B92">
        <w:rPr>
          <w:rFonts w:ascii="Times New Roman" w:hAnsi="Times New Roman" w:cs="Times New Roman"/>
        </w:rPr>
        <w:t>t have to include the ID portion when testing the various methods.</w:t>
      </w:r>
      <w:r w:rsidR="00FF4E94">
        <w:rPr>
          <w:rFonts w:ascii="Times New Roman" w:hAnsi="Times New Roman" w:cs="Times New Roman"/>
        </w:rPr>
        <w:t xml:space="preserve">  The ID was generated in the Service class using the add method.  While this is somewhat of a more secure way of creating objects it did not go without its caveats.  Because I went that route, I had to create a method in the Service class to get the last ID and last index of the </w:t>
      </w:r>
      <w:proofErr w:type="spellStart"/>
      <w:r w:rsidR="00FF4E94">
        <w:rPr>
          <w:rFonts w:ascii="Times New Roman" w:hAnsi="Times New Roman" w:cs="Times New Roman"/>
        </w:rPr>
        <w:t>arraylist</w:t>
      </w:r>
      <w:proofErr w:type="spellEnd"/>
      <w:r w:rsidR="00FF4E94">
        <w:rPr>
          <w:rFonts w:ascii="Times New Roman" w:hAnsi="Times New Roman" w:cs="Times New Roman"/>
        </w:rPr>
        <w:t>, this had to be used during testing after an object was created so the test would succeed.</w:t>
      </w:r>
    </w:p>
    <w:p w14:paraId="188FDEA3" w14:textId="625CD7B3" w:rsidR="00FF4E94" w:rsidRDefault="00FF4E94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1ECBC89E" w14:textId="23E96AFC" w:rsidR="00FF4E94" w:rsidRDefault="00FF4E94" w:rsidP="00CD324C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technique I used which is directly related to software testing is I us</w:t>
      </w:r>
      <w:r w:rsidR="00264077">
        <w:rPr>
          <w:rFonts w:ascii="Times New Roman" w:hAnsi="Times New Roman" w:cs="Times New Roman"/>
        </w:rPr>
        <w:t xml:space="preserve">e of a method for checking if the provided date is before today when attempting to create an Appointment object.  Each method that involved the use of </w:t>
      </w:r>
      <w:proofErr w:type="spellStart"/>
      <w:r w:rsidR="00264077">
        <w:rPr>
          <w:rFonts w:ascii="Times New Roman" w:hAnsi="Times New Roman" w:cs="Times New Roman"/>
        </w:rPr>
        <w:t>appointmentDate</w:t>
      </w:r>
      <w:proofErr w:type="spellEnd"/>
      <w:r w:rsidR="00264077">
        <w:rPr>
          <w:rFonts w:ascii="Times New Roman" w:hAnsi="Times New Roman" w:cs="Times New Roman"/>
        </w:rPr>
        <w:t xml:space="preserve"> I would check for null and then call the </w:t>
      </w:r>
      <w:proofErr w:type="spellStart"/>
      <w:r w:rsidR="00264077">
        <w:rPr>
          <w:rFonts w:ascii="Times New Roman" w:hAnsi="Times New Roman" w:cs="Times New Roman"/>
        </w:rPr>
        <w:t>checkDate</w:t>
      </w:r>
      <w:proofErr w:type="spellEnd"/>
      <w:r w:rsidR="00264077">
        <w:rPr>
          <w:rFonts w:ascii="Times New Roman" w:hAnsi="Times New Roman" w:cs="Times New Roman"/>
        </w:rPr>
        <w:t xml:space="preserve"> method </w:t>
      </w:r>
      <w:r w:rsidR="00264077">
        <w:rPr>
          <w:rFonts w:ascii="Times New Roman" w:hAnsi="Times New Roman" w:cs="Times New Roman"/>
        </w:rPr>
        <w:lastRenderedPageBreak/>
        <w:t xml:space="preserve">which would return a Boolean.  I made use of </w:t>
      </w:r>
      <w:proofErr w:type="spellStart"/>
      <w:r w:rsidR="00264077">
        <w:rPr>
          <w:rFonts w:ascii="Times New Roman" w:hAnsi="Times New Roman" w:cs="Times New Roman"/>
        </w:rPr>
        <w:t>LocalDateTime</w:t>
      </w:r>
      <w:proofErr w:type="spellEnd"/>
      <w:r w:rsidR="00264077">
        <w:rPr>
          <w:rFonts w:ascii="Times New Roman" w:hAnsi="Times New Roman" w:cs="Times New Roman"/>
        </w:rPr>
        <w:t xml:space="preserve"> instead of Date because it is newer and a lot </w:t>
      </w:r>
      <w:r w:rsidR="00CD324C">
        <w:rPr>
          <w:rFonts w:ascii="Times New Roman" w:hAnsi="Times New Roman" w:cs="Times New Roman"/>
        </w:rPr>
        <w:t>easier to use.  On each of the test, the appointment date used was dynamically created by getting todays date and time then adding or subtracting 5 days which satisfies the test.</w:t>
      </w:r>
    </w:p>
    <w:p w14:paraId="4CBA18A4" w14:textId="1A503647" w:rsidR="00CD324C" w:rsidRDefault="00CD324C" w:rsidP="008904B4">
      <w:pPr>
        <w:pStyle w:val="ListParagraph"/>
        <w:ind w:left="1440"/>
        <w:rPr>
          <w:rFonts w:ascii="Times New Roman" w:hAnsi="Times New Roman" w:cs="Times New Roman"/>
        </w:rPr>
      </w:pPr>
    </w:p>
    <w:p w14:paraId="123F0E73" w14:textId="77350B88" w:rsidR="00CD324C" w:rsidRPr="00CD324C" w:rsidRDefault="00CD324C" w:rsidP="00CD324C">
      <w:pPr>
        <w:rPr>
          <w:rFonts w:ascii="Times New Roman" w:hAnsi="Times New Roman" w:cs="Times New Roman"/>
        </w:rPr>
      </w:pPr>
    </w:p>
    <w:sectPr w:rsidR="00CD324C" w:rsidRPr="00CD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E8B7" w14:textId="77777777" w:rsidR="00AA7BDD" w:rsidRDefault="00AA7BDD" w:rsidP="00727755">
      <w:r>
        <w:separator/>
      </w:r>
    </w:p>
  </w:endnote>
  <w:endnote w:type="continuationSeparator" w:id="0">
    <w:p w14:paraId="30E666EA" w14:textId="77777777" w:rsidR="00AA7BDD" w:rsidRDefault="00AA7BDD" w:rsidP="0072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F264" w14:textId="77777777" w:rsidR="00AA7BDD" w:rsidRDefault="00AA7BDD" w:rsidP="00727755">
      <w:r>
        <w:separator/>
      </w:r>
    </w:p>
  </w:footnote>
  <w:footnote w:type="continuationSeparator" w:id="0">
    <w:p w14:paraId="741D1F39" w14:textId="77777777" w:rsidR="00AA7BDD" w:rsidRDefault="00AA7BDD" w:rsidP="0072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5649C"/>
    <w:multiLevelType w:val="hybridMultilevel"/>
    <w:tmpl w:val="2B26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80109">
    <w:abstractNumId w:val="0"/>
  </w:num>
  <w:num w:numId="2" w16cid:durableId="176190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55"/>
    <w:rsid w:val="00235947"/>
    <w:rsid w:val="0024108F"/>
    <w:rsid w:val="00264077"/>
    <w:rsid w:val="00326FF0"/>
    <w:rsid w:val="00353592"/>
    <w:rsid w:val="00392FC2"/>
    <w:rsid w:val="00414708"/>
    <w:rsid w:val="00454B65"/>
    <w:rsid w:val="004F0EA9"/>
    <w:rsid w:val="00535D27"/>
    <w:rsid w:val="005E5DFE"/>
    <w:rsid w:val="005F24C0"/>
    <w:rsid w:val="005F2CE5"/>
    <w:rsid w:val="00693B92"/>
    <w:rsid w:val="00727755"/>
    <w:rsid w:val="007A52FF"/>
    <w:rsid w:val="007A62B9"/>
    <w:rsid w:val="007B1E93"/>
    <w:rsid w:val="008904B4"/>
    <w:rsid w:val="008B1E56"/>
    <w:rsid w:val="00944DAA"/>
    <w:rsid w:val="00AA7BDD"/>
    <w:rsid w:val="00AD118A"/>
    <w:rsid w:val="00BF2014"/>
    <w:rsid w:val="00C43653"/>
    <w:rsid w:val="00C9508B"/>
    <w:rsid w:val="00CC0323"/>
    <w:rsid w:val="00CD324C"/>
    <w:rsid w:val="00CE16DB"/>
    <w:rsid w:val="00D47E58"/>
    <w:rsid w:val="00E562AB"/>
    <w:rsid w:val="00EC0B0C"/>
    <w:rsid w:val="00F32F38"/>
    <w:rsid w:val="00F82DCD"/>
    <w:rsid w:val="00FA5FDD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10A5"/>
  <w15:chartTrackingRefBased/>
  <w15:docId w15:val="{1FADCE81-9A88-7E44-B5C2-4F55467C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755"/>
  </w:style>
  <w:style w:type="paragraph" w:styleId="Footer">
    <w:name w:val="footer"/>
    <w:basedOn w:val="Normal"/>
    <w:link w:val="FooterChar"/>
    <w:uiPriority w:val="99"/>
    <w:unhideWhenUsed/>
    <w:rsid w:val="007277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CS-320%20SOFTWARE%20TEST%20AUTOMATION%20&amp;%20QA/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1BB3A-0B6E-074D-BC06-3640B0B6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151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Eric</dc:creator>
  <cp:keywords/>
  <dc:description/>
  <cp:lastModifiedBy>Wallace, Eric</cp:lastModifiedBy>
  <cp:revision>1</cp:revision>
  <cp:lastPrinted>2022-03-13T05:21:00Z</cp:lastPrinted>
  <dcterms:created xsi:type="dcterms:W3CDTF">2022-11-29T21:29:00Z</dcterms:created>
  <dcterms:modified xsi:type="dcterms:W3CDTF">2022-11-30T00:08:00Z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