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52B0" w14:textId="77777777" w:rsidR="00CC0323" w:rsidRPr="00F32F38" w:rsidRDefault="00CC0323" w:rsidP="00EC0B0C">
      <w:pPr>
        <w:jc w:val="center"/>
        <w:rPr>
          <w:rFonts w:ascii="Times New Roman" w:hAnsi="Times New Roman"/>
        </w:rPr>
      </w:pPr>
    </w:p>
    <w:p w14:paraId="7F030186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315E7ED9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11350667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3A436068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5D63818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632C10B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2424920C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2A03A20A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686C1EA4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16E05E96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38994E46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6C5CAC98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3A5622E7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1585D01D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98D93FE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57735E99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0000FFEF" w14:textId="77777777" w:rsidR="008B1E56" w:rsidRPr="00F32F38" w:rsidRDefault="00D47E58" w:rsidP="00EC0B0C">
      <w:pPr>
        <w:jc w:val="center"/>
        <w:rPr>
          <w:rFonts w:ascii="Times New Roman" w:hAnsi="Times New Roman"/>
        </w:rPr>
      </w:pPr>
      <w:r w:rsidRPr="00F32F38">
        <w:rPr>
          <w:rFonts w:ascii="Times New Roman" w:hAnsi="Times New Roman"/>
        </w:rPr>
        <w:t>CS-</w:t>
      </w:r>
      <w:r w:rsidR="00DF33B9">
        <w:rPr>
          <w:rFonts w:ascii="Times New Roman" w:hAnsi="Times New Roman"/>
        </w:rPr>
        <w:t>350-T3346 Emerging Systems Architectures &amp; Technologies</w:t>
      </w:r>
    </w:p>
    <w:p w14:paraId="416719F7" w14:textId="37E83747" w:rsidR="00EC0B0C" w:rsidRPr="00F32F38" w:rsidRDefault="00BE39D4" w:rsidP="00EC0B0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3-2 Milestone</w:t>
      </w:r>
    </w:p>
    <w:p w14:paraId="2B5BDDAB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  <w:r w:rsidRPr="00F32F38">
        <w:rPr>
          <w:rFonts w:ascii="Times New Roman" w:hAnsi="Times New Roman"/>
        </w:rPr>
        <w:t>Eric Wallace</w:t>
      </w:r>
    </w:p>
    <w:p w14:paraId="7E53AEA7" w14:textId="77777777" w:rsidR="007B1E93" w:rsidRPr="00F32F38" w:rsidRDefault="00BF2014" w:rsidP="00EC0B0C">
      <w:pPr>
        <w:jc w:val="center"/>
        <w:rPr>
          <w:rFonts w:ascii="Times New Roman" w:hAnsi="Times New Roman"/>
        </w:rPr>
      </w:pPr>
      <w:r w:rsidRPr="00F32F38">
        <w:rPr>
          <w:rFonts w:ascii="Times New Roman" w:hAnsi="Times New Roman"/>
        </w:rPr>
        <w:fldChar w:fldCharType="begin"/>
      </w:r>
      <w:r w:rsidRPr="00F32F38">
        <w:rPr>
          <w:rFonts w:ascii="Times New Roman" w:hAnsi="Times New Roman"/>
        </w:rPr>
        <w:instrText xml:space="preserve"> DATE \@ "MMM. d, yyyy" </w:instrText>
      </w:r>
      <w:r w:rsidRPr="00F32F38">
        <w:rPr>
          <w:rFonts w:ascii="Times New Roman" w:hAnsi="Times New Roman"/>
        </w:rPr>
        <w:fldChar w:fldCharType="separate"/>
      </w:r>
      <w:r w:rsidR="00BE39D4">
        <w:rPr>
          <w:rFonts w:ascii="Times New Roman" w:hAnsi="Times New Roman"/>
          <w:noProof/>
        </w:rPr>
        <w:t>Jan. 13, 2023</w:t>
      </w:r>
      <w:r w:rsidRPr="00F32F38">
        <w:rPr>
          <w:rFonts w:ascii="Times New Roman" w:hAnsi="Times New Roman"/>
        </w:rPr>
        <w:fldChar w:fldCharType="end"/>
      </w:r>
    </w:p>
    <w:p w14:paraId="6B602C16" w14:textId="77777777" w:rsidR="00353592" w:rsidRPr="00F32F38" w:rsidRDefault="00353592" w:rsidP="00EC0B0C">
      <w:pPr>
        <w:jc w:val="center"/>
        <w:rPr>
          <w:rFonts w:ascii="Times New Roman" w:hAnsi="Times New Roman"/>
        </w:rPr>
      </w:pPr>
    </w:p>
    <w:p w14:paraId="638825BA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791C3366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49ECC04C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1A9A0159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21326FBA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26F4F57C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1E7A5164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55913DC5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3FFBA39B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33C04082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717794D7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1395DF3D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77A1E69F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19195C32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7CF2BC82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0736B8F9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5962D1BE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3F154316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2DBB6D66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0A60A3B2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38749BA3" w14:textId="77777777" w:rsidR="00F32F38" w:rsidRDefault="00F32F38" w:rsidP="00F32F38">
      <w:pPr>
        <w:rPr>
          <w:rFonts w:ascii="Times New Roman" w:hAnsi="Times New Roman"/>
        </w:rPr>
      </w:pPr>
    </w:p>
    <w:p w14:paraId="6C8389FD" w14:textId="77777777" w:rsidR="00F32F38" w:rsidRPr="00F32F38" w:rsidRDefault="00F32F38" w:rsidP="00F32F38">
      <w:pPr>
        <w:rPr>
          <w:rFonts w:ascii="Times New Roman" w:hAnsi="Times New Roman"/>
        </w:rPr>
      </w:pPr>
    </w:p>
    <w:p w14:paraId="0D519D95" w14:textId="77777777" w:rsidR="007B1E93" w:rsidRPr="00F32F38" w:rsidRDefault="007B1E93" w:rsidP="007B1E93">
      <w:pPr>
        <w:rPr>
          <w:rFonts w:ascii="Times New Roman" w:hAnsi="Times New Roman"/>
        </w:rPr>
      </w:pPr>
    </w:p>
    <w:p w14:paraId="0F171B8C" w14:textId="77777777" w:rsidR="00F32F38" w:rsidRPr="00F32F38" w:rsidRDefault="00F32F38" w:rsidP="00F32F38">
      <w:pPr>
        <w:rPr>
          <w:rFonts w:ascii="Times New Roman" w:hAnsi="Times New Roman"/>
        </w:rPr>
      </w:pPr>
    </w:p>
    <w:p w14:paraId="29368E09" w14:textId="77777777" w:rsidR="002738C9" w:rsidRPr="002738C9" w:rsidRDefault="002738C9" w:rsidP="002738C9">
      <w:pPr>
        <w:pStyle w:val="Default"/>
        <w:rPr>
          <w:rFonts w:ascii="Lato" w:hAnsi="Lato"/>
        </w:rPr>
      </w:pPr>
    </w:p>
    <w:p w14:paraId="2CF3B0E9" w14:textId="0F6C6B4E" w:rsidR="002738C9" w:rsidRPr="002738C9" w:rsidRDefault="002738C9" w:rsidP="002738C9">
      <w:pPr>
        <w:pStyle w:val="Default"/>
        <w:numPr>
          <w:ilvl w:val="0"/>
          <w:numId w:val="3"/>
        </w:numPr>
        <w:rPr>
          <w:rFonts w:ascii="Lato" w:hAnsi="Lato"/>
          <w:b/>
          <w:bCs/>
          <w:sz w:val="22"/>
          <w:szCs w:val="22"/>
        </w:rPr>
      </w:pPr>
      <w:r w:rsidRPr="002738C9">
        <w:rPr>
          <w:rFonts w:ascii="Lato" w:hAnsi="Lato"/>
          <w:b/>
          <w:bCs/>
          <w:sz w:val="22"/>
          <w:szCs w:val="22"/>
        </w:rPr>
        <w:t xml:space="preserve">How does the macro UART_DATA_BINARY impact the UART? </w:t>
      </w:r>
    </w:p>
    <w:p w14:paraId="4D5D388C" w14:textId="3F8A4884" w:rsidR="002738C9" w:rsidRPr="002738C9" w:rsidRDefault="002738C9" w:rsidP="002738C9">
      <w:pPr>
        <w:pStyle w:val="Default"/>
        <w:ind w:left="360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 xml:space="preserve">The UART_DATA_BINARY is used for the data modes for reading and writing data to the UART interface.  It impacts UART because it affects how data is processed, UART_DATA_BINARY the data is passed as it is without any processing.  UART_DATA_TEXT the driver will look to the return mode to determine the course of action to take when a new line is received.  </w:t>
      </w:r>
      <w:r w:rsidR="00FB2587">
        <w:rPr>
          <w:rFonts w:ascii="Lato" w:hAnsi="Lato"/>
          <w:sz w:val="22"/>
          <w:szCs w:val="22"/>
        </w:rPr>
        <w:t>So,</w:t>
      </w:r>
      <w:r>
        <w:rPr>
          <w:rFonts w:ascii="Lato" w:hAnsi="Lato"/>
          <w:sz w:val="22"/>
          <w:szCs w:val="22"/>
        </w:rPr>
        <w:t xml:space="preserve"> if more than one byte of data was being read or written it could greatly impact how</w:t>
      </w:r>
      <w:r w:rsidR="00FB2587">
        <w:rPr>
          <w:rFonts w:ascii="Lato" w:hAnsi="Lato"/>
          <w:sz w:val="22"/>
          <w:szCs w:val="22"/>
        </w:rPr>
        <w:t xml:space="preserve"> the data is interpreted.</w:t>
      </w:r>
      <w:r w:rsidR="00FB2587">
        <w:rPr>
          <w:rFonts w:ascii="Lato" w:hAnsi="Lato"/>
          <w:sz w:val="22"/>
          <w:szCs w:val="22"/>
        </w:rPr>
        <w:br/>
      </w:r>
    </w:p>
    <w:p w14:paraId="1BD6929E" w14:textId="43A4AA4F" w:rsidR="002738C9" w:rsidRDefault="002738C9" w:rsidP="002738C9">
      <w:pPr>
        <w:pStyle w:val="Default"/>
        <w:numPr>
          <w:ilvl w:val="0"/>
          <w:numId w:val="3"/>
        </w:numPr>
        <w:rPr>
          <w:rFonts w:ascii="Lato" w:hAnsi="Lato"/>
          <w:b/>
          <w:bCs/>
          <w:sz w:val="22"/>
          <w:szCs w:val="22"/>
        </w:rPr>
      </w:pPr>
      <w:r w:rsidRPr="002738C9">
        <w:rPr>
          <w:rFonts w:ascii="Lato" w:hAnsi="Lato"/>
          <w:b/>
          <w:bCs/>
          <w:sz w:val="22"/>
          <w:szCs w:val="22"/>
        </w:rPr>
        <w:t xml:space="preserve">How does the macro UART_RETURN_FULL impact the UART? </w:t>
      </w:r>
    </w:p>
    <w:p w14:paraId="1F26617F" w14:textId="4DC6EE04" w:rsidR="00FB2587" w:rsidRPr="00FB2587" w:rsidRDefault="00FB2587" w:rsidP="00FB2587">
      <w:pPr>
        <w:pStyle w:val="Default"/>
        <w:ind w:left="360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 xml:space="preserve">The UART_RETURN_FULL unblocks or executes a callback whenever the read buffer is full.  This impacts UART because it controls what happens when the buffer is full.  For writing </w:t>
      </w:r>
      <w:proofErr w:type="gramStart"/>
      <w:r>
        <w:rPr>
          <w:rFonts w:ascii="Lato" w:hAnsi="Lato"/>
          <w:sz w:val="22"/>
          <w:szCs w:val="22"/>
        </w:rPr>
        <w:t>data</w:t>
      </w:r>
      <w:proofErr w:type="gramEnd"/>
      <w:r>
        <w:rPr>
          <w:rFonts w:ascii="Lato" w:hAnsi="Lato"/>
          <w:sz w:val="22"/>
          <w:szCs w:val="22"/>
        </w:rPr>
        <w:t xml:space="preserve"> the data is sent as it is, if this wasn’t implemented it could result in data loss.</w:t>
      </w:r>
      <w:r>
        <w:rPr>
          <w:rFonts w:ascii="Lato" w:hAnsi="Lato"/>
          <w:sz w:val="22"/>
          <w:szCs w:val="22"/>
        </w:rPr>
        <w:br/>
      </w:r>
    </w:p>
    <w:p w14:paraId="372FA8B5" w14:textId="77777777" w:rsidR="0095197D" w:rsidRDefault="002738C9" w:rsidP="002738C9">
      <w:pPr>
        <w:pStyle w:val="Default"/>
        <w:numPr>
          <w:ilvl w:val="0"/>
          <w:numId w:val="3"/>
        </w:numPr>
        <w:rPr>
          <w:rFonts w:ascii="Lato" w:hAnsi="Lato"/>
          <w:sz w:val="22"/>
          <w:szCs w:val="22"/>
        </w:rPr>
      </w:pPr>
      <w:r w:rsidRPr="002738C9">
        <w:rPr>
          <w:rFonts w:ascii="Lato" w:hAnsi="Lato"/>
          <w:b/>
          <w:bCs/>
          <w:sz w:val="22"/>
          <w:szCs w:val="22"/>
        </w:rPr>
        <w:t xml:space="preserve">What driver call would you use to write 10 characters out of the UART? </w:t>
      </w:r>
      <w:r w:rsidR="0095197D">
        <w:rPr>
          <w:rFonts w:ascii="Lato" w:hAnsi="Lato"/>
          <w:b/>
          <w:bCs/>
          <w:sz w:val="22"/>
          <w:szCs w:val="22"/>
        </w:rPr>
        <w:br/>
      </w:r>
      <w:r w:rsidR="0095197D" w:rsidRPr="0095197D">
        <w:rPr>
          <w:rFonts w:ascii="Lato" w:hAnsi="Lato"/>
          <w:sz w:val="22"/>
          <w:szCs w:val="22"/>
        </w:rPr>
        <w:t xml:space="preserve"> </w:t>
      </w:r>
      <w:proofErr w:type="spellStart"/>
      <w:r w:rsidR="0095197D" w:rsidRPr="0095197D">
        <w:rPr>
          <w:rFonts w:ascii="Lato" w:hAnsi="Lato"/>
          <w:sz w:val="22"/>
          <w:szCs w:val="22"/>
        </w:rPr>
        <w:t>UART_</w:t>
      </w:r>
      <w:r w:rsidR="0095197D" w:rsidRPr="0095197D">
        <w:rPr>
          <w:rFonts w:ascii="Lato" w:hAnsi="Lato"/>
          <w:sz w:val="22"/>
          <w:szCs w:val="22"/>
        </w:rPr>
        <w:t>read</w:t>
      </w:r>
      <w:proofErr w:type="spellEnd"/>
      <w:r w:rsidR="0095197D" w:rsidRPr="0095197D">
        <w:rPr>
          <w:rFonts w:ascii="Lato" w:hAnsi="Lato"/>
          <w:sz w:val="22"/>
          <w:szCs w:val="22"/>
        </w:rPr>
        <w:t>(</w:t>
      </w:r>
      <w:proofErr w:type="spellStart"/>
      <w:r w:rsidR="0095197D">
        <w:rPr>
          <w:rFonts w:ascii="Lato" w:hAnsi="Lato"/>
          <w:sz w:val="22"/>
          <w:szCs w:val="22"/>
        </w:rPr>
        <w:t>uart</w:t>
      </w:r>
      <w:proofErr w:type="spellEnd"/>
      <w:r w:rsidR="0095197D" w:rsidRPr="0095197D">
        <w:rPr>
          <w:rFonts w:ascii="Lato" w:hAnsi="Lato"/>
          <w:sz w:val="22"/>
          <w:szCs w:val="22"/>
        </w:rPr>
        <w:t xml:space="preserve">, </w:t>
      </w:r>
      <w:r w:rsidR="0095197D">
        <w:rPr>
          <w:rFonts w:ascii="Lato" w:hAnsi="Lato"/>
          <w:sz w:val="22"/>
          <w:szCs w:val="22"/>
        </w:rPr>
        <w:t>&amp;input</w:t>
      </w:r>
      <w:r w:rsidR="0095197D" w:rsidRPr="0095197D">
        <w:rPr>
          <w:rFonts w:ascii="Lato" w:hAnsi="Lato"/>
          <w:sz w:val="22"/>
          <w:szCs w:val="22"/>
        </w:rPr>
        <w:t>,</w:t>
      </w:r>
      <w:r w:rsidR="0095197D">
        <w:rPr>
          <w:rFonts w:ascii="Lato" w:hAnsi="Lato"/>
          <w:sz w:val="22"/>
          <w:szCs w:val="22"/>
        </w:rPr>
        <w:t xml:space="preserve"> 10</w:t>
      </w:r>
      <w:r w:rsidR="0095197D" w:rsidRPr="0095197D">
        <w:rPr>
          <w:rFonts w:ascii="Lato" w:hAnsi="Lato"/>
          <w:sz w:val="22"/>
          <w:szCs w:val="22"/>
        </w:rPr>
        <w:t>)</w:t>
      </w:r>
    </w:p>
    <w:p w14:paraId="11C3852D" w14:textId="73732A3D" w:rsidR="002738C9" w:rsidRPr="0095197D" w:rsidRDefault="0095197D" w:rsidP="0095197D">
      <w:pPr>
        <w:pStyle w:val="Default"/>
        <w:ind w:left="360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This command will read 10 bytes/character from the UART interface into a variable called input.</w:t>
      </w:r>
      <w:r>
        <w:rPr>
          <w:rFonts w:ascii="Lato" w:hAnsi="Lato"/>
          <w:sz w:val="22"/>
          <w:szCs w:val="22"/>
        </w:rPr>
        <w:br/>
      </w:r>
    </w:p>
    <w:p w14:paraId="14D8D7A8" w14:textId="41BC64C8" w:rsidR="002738C9" w:rsidRPr="002738C9" w:rsidRDefault="002738C9" w:rsidP="002738C9">
      <w:pPr>
        <w:pStyle w:val="Default"/>
        <w:numPr>
          <w:ilvl w:val="0"/>
          <w:numId w:val="3"/>
        </w:numPr>
        <w:rPr>
          <w:rFonts w:ascii="Lato" w:hAnsi="Lato"/>
          <w:b/>
          <w:bCs/>
          <w:sz w:val="22"/>
          <w:szCs w:val="22"/>
        </w:rPr>
      </w:pPr>
      <w:r w:rsidRPr="002738C9">
        <w:rPr>
          <w:rFonts w:ascii="Lato" w:hAnsi="Lato"/>
          <w:b/>
          <w:bCs/>
          <w:sz w:val="22"/>
          <w:szCs w:val="22"/>
        </w:rPr>
        <w:t xml:space="preserve">What </w:t>
      </w:r>
      <w:proofErr w:type="gramStart"/>
      <w:r w:rsidRPr="002738C9">
        <w:rPr>
          <w:rFonts w:ascii="Lato" w:hAnsi="Lato"/>
          <w:b/>
          <w:bCs/>
          <w:sz w:val="22"/>
          <w:szCs w:val="22"/>
        </w:rPr>
        <w:t>is</w:t>
      </w:r>
      <w:proofErr w:type="gramEnd"/>
      <w:r w:rsidRPr="002738C9">
        <w:rPr>
          <w:rFonts w:ascii="Lato" w:hAnsi="Lato"/>
          <w:b/>
          <w:bCs/>
          <w:sz w:val="22"/>
          <w:szCs w:val="22"/>
        </w:rPr>
        <w:t xml:space="preserve"> the driver call to turn off LED 0? </w:t>
      </w:r>
      <w:r w:rsidR="00C4066A">
        <w:rPr>
          <w:rFonts w:ascii="Lato" w:hAnsi="Lato"/>
          <w:b/>
          <w:bCs/>
          <w:sz w:val="22"/>
          <w:szCs w:val="22"/>
        </w:rPr>
        <w:br/>
      </w:r>
      <w:proofErr w:type="spellStart"/>
      <w:r w:rsidR="00C4066A" w:rsidRPr="00C4066A">
        <w:rPr>
          <w:rFonts w:ascii="Lato" w:hAnsi="Lato"/>
          <w:sz w:val="22"/>
          <w:szCs w:val="22"/>
        </w:rPr>
        <w:t>GPIO_write</w:t>
      </w:r>
      <w:proofErr w:type="spellEnd"/>
      <w:r w:rsidR="00C4066A" w:rsidRPr="00C4066A">
        <w:rPr>
          <w:rFonts w:ascii="Lato" w:hAnsi="Lato"/>
          <w:sz w:val="22"/>
          <w:szCs w:val="22"/>
        </w:rPr>
        <w:t>(CONFIG_GPIO_LED_</w:t>
      </w:r>
      <w:r w:rsidR="0095197D">
        <w:rPr>
          <w:rFonts w:ascii="Lato" w:hAnsi="Lato"/>
          <w:sz w:val="22"/>
          <w:szCs w:val="22"/>
        </w:rPr>
        <w:t>0</w:t>
      </w:r>
      <w:r w:rsidR="00C4066A" w:rsidRPr="00C4066A">
        <w:rPr>
          <w:rFonts w:ascii="Lato" w:hAnsi="Lato"/>
          <w:sz w:val="22"/>
          <w:szCs w:val="22"/>
        </w:rPr>
        <w:t>, CONFIG_GPIO_LED_OFF);</w:t>
      </w:r>
      <w:r w:rsidR="0095197D">
        <w:rPr>
          <w:rFonts w:ascii="Lato" w:hAnsi="Lato"/>
          <w:sz w:val="22"/>
          <w:szCs w:val="22"/>
        </w:rPr>
        <w:br/>
      </w:r>
    </w:p>
    <w:p w14:paraId="5DD6065F" w14:textId="55E1E20B" w:rsidR="002738C9" w:rsidRPr="00C4066A" w:rsidRDefault="002738C9" w:rsidP="002738C9">
      <w:pPr>
        <w:pStyle w:val="Default"/>
        <w:numPr>
          <w:ilvl w:val="0"/>
          <w:numId w:val="3"/>
        </w:numPr>
        <w:rPr>
          <w:rFonts w:ascii="Lato" w:hAnsi="Lato"/>
          <w:sz w:val="22"/>
          <w:szCs w:val="22"/>
        </w:rPr>
      </w:pPr>
      <w:r w:rsidRPr="002738C9">
        <w:rPr>
          <w:rFonts w:ascii="Lato" w:hAnsi="Lato"/>
          <w:b/>
          <w:bCs/>
          <w:sz w:val="22"/>
          <w:szCs w:val="22"/>
        </w:rPr>
        <w:t xml:space="preserve">What is the UART baud rate? </w:t>
      </w:r>
    </w:p>
    <w:p w14:paraId="55A997D0" w14:textId="4F5EA9F9" w:rsidR="00C4066A" w:rsidRPr="002738C9" w:rsidRDefault="00C4066A" w:rsidP="00C4066A">
      <w:pPr>
        <w:pStyle w:val="Default"/>
        <w:ind w:left="360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115200</w:t>
      </w:r>
    </w:p>
    <w:p w14:paraId="76BF4925" w14:textId="77777777" w:rsidR="002738C9" w:rsidRPr="002738C9" w:rsidRDefault="002738C9" w:rsidP="002738C9">
      <w:pPr>
        <w:pStyle w:val="Default"/>
        <w:numPr>
          <w:ilvl w:val="1"/>
          <w:numId w:val="2"/>
        </w:numPr>
        <w:rPr>
          <w:rFonts w:ascii="Lato" w:hAnsi="Lato"/>
          <w:sz w:val="22"/>
          <w:szCs w:val="22"/>
        </w:rPr>
      </w:pPr>
    </w:p>
    <w:p w14:paraId="0488891A" w14:textId="77777777" w:rsidR="007A62B9" w:rsidRPr="002738C9" w:rsidRDefault="007A62B9" w:rsidP="002738C9">
      <w:pPr>
        <w:pStyle w:val="ListParagraph"/>
        <w:ind w:left="0"/>
        <w:rPr>
          <w:rFonts w:ascii="Lato" w:hAnsi="Lato"/>
        </w:rPr>
      </w:pPr>
    </w:p>
    <w:sectPr w:rsidR="007A62B9" w:rsidRPr="0027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D73B1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D5B48"/>
    <w:multiLevelType w:val="hybridMultilevel"/>
    <w:tmpl w:val="85CC4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75381372">
    <w:abstractNumId w:val="1"/>
  </w:num>
  <w:num w:numId="2" w16cid:durableId="187256931">
    <w:abstractNumId w:val="0"/>
  </w:num>
  <w:num w:numId="3" w16cid:durableId="74765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9D4"/>
    <w:rsid w:val="0024108F"/>
    <w:rsid w:val="002738C9"/>
    <w:rsid w:val="00326FF0"/>
    <w:rsid w:val="00353592"/>
    <w:rsid w:val="00392FC2"/>
    <w:rsid w:val="004F0EA9"/>
    <w:rsid w:val="005E5DFE"/>
    <w:rsid w:val="005F24C0"/>
    <w:rsid w:val="005F2CE5"/>
    <w:rsid w:val="007A62B9"/>
    <w:rsid w:val="007B1E93"/>
    <w:rsid w:val="007D76BA"/>
    <w:rsid w:val="008B1E56"/>
    <w:rsid w:val="0095197D"/>
    <w:rsid w:val="00AD118A"/>
    <w:rsid w:val="00BE39D4"/>
    <w:rsid w:val="00BF2014"/>
    <w:rsid w:val="00C4066A"/>
    <w:rsid w:val="00C43653"/>
    <w:rsid w:val="00C9508B"/>
    <w:rsid w:val="00CC0323"/>
    <w:rsid w:val="00D47E58"/>
    <w:rsid w:val="00DF33B9"/>
    <w:rsid w:val="00E562AB"/>
    <w:rsid w:val="00EC0B0C"/>
    <w:rsid w:val="00F32F38"/>
    <w:rsid w:val="00FA5FDD"/>
    <w:rsid w:val="00F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643A"/>
  <w15:chartTrackingRefBased/>
  <w15:docId w15:val="{BBD67DFC-769B-6B4E-8F2F-51DA9C4F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paragraph" w:customStyle="1" w:styleId="Default">
    <w:name w:val="Default"/>
    <w:rsid w:val="002738C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DOCUMENT%20TEMPLATES/CS-350%20Template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1BB3A-0B6E-074D-BC06-3640B0B6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CS-350 Template.dotx</Template>
  <TotalTime>20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Eric</dc:creator>
  <cp:keywords/>
  <dc:description/>
  <cp:lastModifiedBy>Wallace, Eric</cp:lastModifiedBy>
  <cp:revision>1</cp:revision>
  <cp:lastPrinted>2022-03-13T05:21:00Z</cp:lastPrinted>
  <dcterms:created xsi:type="dcterms:W3CDTF">2023-01-14T03:54:00Z</dcterms:created>
  <dcterms:modified xsi:type="dcterms:W3CDTF">2023-01-14T09:00:00Z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