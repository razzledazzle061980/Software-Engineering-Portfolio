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93218F5" w14:textId="77777777" w:rsidR="001C6ACB" w:rsidRPr="008F1ED6" w:rsidRDefault="001C6ACB" w:rsidP="001C6ACB">
      <w:pPr>
        <w:suppressAutoHyphens/>
        <w:spacing w:after="0" w:line="240" w:lineRule="auto"/>
        <w:contextualSpacing/>
        <w:rPr>
          <w:rFonts w:ascii="Calibri" w:hAnsi="Calibri" w:cs="Calibri"/>
          <w:sz w:val="22"/>
        </w:rPr>
      </w:pPr>
    </w:p>
    <w:p w14:paraId="5612AC64" w14:textId="7CBB9976" w:rsidR="001C6ACB" w:rsidRPr="008F1ED6" w:rsidRDefault="00AE7917" w:rsidP="001C6ACB">
      <w:pPr>
        <w:suppressAutoHyphens/>
        <w:spacing w:after="0" w:line="240" w:lineRule="auto"/>
        <w:contextualSpacing/>
        <w:rPr>
          <w:rFonts w:ascii="Calibri" w:hAnsi="Calibri" w:cs="Calibri"/>
          <w:sz w:val="22"/>
        </w:rPr>
      </w:pPr>
      <w:r>
        <w:rPr>
          <w:rFonts w:ascii="Calibri" w:hAnsi="Calibri" w:cs="Calibri"/>
          <w:sz w:val="22"/>
        </w:rPr>
        <w:t>SHA-256</w:t>
      </w:r>
    </w:p>
    <w:p w14:paraId="70E14519" w14:textId="77777777" w:rsidR="001C6ACB" w:rsidRPr="008F1ED6" w:rsidRDefault="001C6ACB"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038D621B" w14:textId="370B39CC" w:rsidR="00363F13" w:rsidRPr="008F1ED6" w:rsidRDefault="00AE7917" w:rsidP="00AE7917">
      <w:pPr>
        <w:suppressAutoHyphens/>
        <w:spacing w:after="0" w:line="240" w:lineRule="auto"/>
        <w:ind w:left="360"/>
        <w:contextualSpacing/>
        <w:rPr>
          <w:rFonts w:ascii="Calibri" w:hAnsi="Calibri" w:cs="Calibri"/>
          <w:sz w:val="22"/>
        </w:rPr>
      </w:pPr>
      <w:r>
        <w:rPr>
          <w:rFonts w:ascii="Calibri" w:hAnsi="Calibri" w:cs="Calibri"/>
          <w:sz w:val="22"/>
        </w:rPr>
        <w:t>The reason I chose this cipher is the most widely used cipher today, it is the cipher predominately used by the U.S. government today and the cipher has never been broken, making it the most secure cipher available today. In my opinion, all of this doesn’t even leave a decision when needing to use a cipher to generate a hash.</w:t>
      </w:r>
    </w:p>
    <w:p w14:paraId="02591DFE" w14:textId="77777777" w:rsidR="001C6ACB" w:rsidRPr="008F1ED6" w:rsidRDefault="001C6ACB" w:rsidP="001C6ACB">
      <w:pPr>
        <w:suppressAutoHyphens/>
        <w:spacing w:after="0" w:line="240" w:lineRule="auto"/>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48C26C62" w14:textId="66158C6F" w:rsidR="001C6ACB" w:rsidRDefault="00AE7917" w:rsidP="001C6ACB">
      <w:pPr>
        <w:suppressAutoHyphens/>
        <w:spacing w:after="0" w:line="240" w:lineRule="auto"/>
        <w:contextualSpacing/>
        <w:rPr>
          <w:rFonts w:ascii="Calibri" w:hAnsi="Calibri" w:cs="Calibri"/>
          <w:sz w:val="22"/>
        </w:rPr>
      </w:pPr>
      <w:r w:rsidRPr="00AE7917">
        <w:rPr>
          <w:rFonts w:ascii="Calibri" w:hAnsi="Calibri" w:cs="Calibri"/>
          <w:sz w:val="22"/>
        </w:rPr>
        <w:t>ff096b0b6c56f77e40a3eca2ba93606de1bc12ca0c199ea25f1429fd1a4209ac</w:t>
      </w:r>
    </w:p>
    <w:p w14:paraId="63B96B58" w14:textId="77777777" w:rsidR="00AE7917" w:rsidRPr="008F1ED6" w:rsidRDefault="00AE7917"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558D8560" w:rsidR="004F1C48" w:rsidRDefault="00AE7917" w:rsidP="138B558E">
      <w:pPr>
        <w:suppressAutoHyphens/>
        <w:spacing w:after="0" w:line="240" w:lineRule="auto"/>
        <w:contextualSpacing/>
        <w:rPr>
          <w:rFonts w:ascii="Calibri" w:hAnsi="Calibri" w:cs="Calibri"/>
          <w:sz w:val="22"/>
        </w:rPr>
      </w:pPr>
      <w:r>
        <w:rPr>
          <w:rFonts w:ascii="Calibri" w:hAnsi="Calibri" w:cs="Calibri"/>
          <w:noProof/>
          <w:sz w:val="22"/>
        </w:rPr>
        <w:drawing>
          <wp:anchor distT="0" distB="0" distL="114300" distR="114300" simplePos="0" relativeHeight="251658240" behindDoc="0" locked="0" layoutInCell="1" allowOverlap="1" wp14:anchorId="049AF855" wp14:editId="75D10DB9">
            <wp:simplePos x="0" y="0"/>
            <wp:positionH relativeFrom="column">
              <wp:posOffset>-434975</wp:posOffset>
            </wp:positionH>
            <wp:positionV relativeFrom="paragraph">
              <wp:posOffset>225425</wp:posOffset>
            </wp:positionV>
            <wp:extent cx="7037705" cy="2036445"/>
            <wp:effectExtent l="0" t="0" r="0" b="0"/>
            <wp:wrapSquare wrapText="bothSides"/>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37705" cy="2036445"/>
                    </a:xfrm>
                    <a:prstGeom prst="rect">
                      <a:avLst/>
                    </a:prstGeom>
                  </pic:spPr>
                </pic:pic>
              </a:graphicData>
            </a:graphic>
            <wp14:sizeRelH relativeFrom="page">
              <wp14:pctWidth>0</wp14:pctWidth>
            </wp14:sizeRelH>
            <wp14:sizeRelV relativeFrom="page">
              <wp14:pctHeight>0</wp14:pctHeight>
            </wp14:sizeRelV>
          </wp:anchor>
        </w:drawing>
      </w:r>
    </w:p>
    <w:p w14:paraId="3EF4BF11" w14:textId="6B05B8C0" w:rsidR="0035598A" w:rsidRPr="008F1ED6" w:rsidRDefault="0035598A" w:rsidP="001C6ACB">
      <w:pPr>
        <w:suppressAutoHyphens/>
        <w:spacing w:after="0" w:line="240" w:lineRule="auto"/>
        <w:contextualSpacing/>
        <w:rPr>
          <w:rFonts w:ascii="Calibri" w:hAnsi="Calibri" w:cs="Calibri"/>
          <w:sz w:val="22"/>
        </w:rPr>
      </w:pPr>
    </w:p>
    <w:sectPr w:rsidR="0035598A" w:rsidRPr="008F1ED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B3E0E" w14:textId="77777777" w:rsidR="00AD464F" w:rsidRDefault="00AD464F" w:rsidP="0035598A">
      <w:pPr>
        <w:spacing w:after="0" w:line="240" w:lineRule="auto"/>
      </w:pPr>
      <w:r>
        <w:separator/>
      </w:r>
    </w:p>
  </w:endnote>
  <w:endnote w:type="continuationSeparator" w:id="0">
    <w:p w14:paraId="60ACBF0A" w14:textId="77777777" w:rsidR="00AD464F" w:rsidRDefault="00AD464F"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4A" w14:textId="77777777" w:rsidR="00343E73" w:rsidRDefault="0034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85AB" w14:textId="77777777" w:rsidR="00343E73" w:rsidRDefault="0034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5657" w14:textId="77777777" w:rsidR="00AD464F" w:rsidRDefault="00AD464F" w:rsidP="0035598A">
      <w:pPr>
        <w:spacing w:after="0" w:line="240" w:lineRule="auto"/>
      </w:pPr>
      <w:r>
        <w:separator/>
      </w:r>
    </w:p>
  </w:footnote>
  <w:footnote w:type="continuationSeparator" w:id="0">
    <w:p w14:paraId="24C9445D" w14:textId="77777777" w:rsidR="00AD464F" w:rsidRDefault="00AD464F"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70AD" w14:textId="77777777" w:rsidR="00343E73" w:rsidRDefault="0034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529B" w14:textId="77777777" w:rsidR="00343E73" w:rsidRDefault="0034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0893028">
    <w:abstractNumId w:val="0"/>
  </w:num>
  <w:num w:numId="2" w16cid:durableId="94719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C72EB"/>
    <w:rsid w:val="000D5623"/>
    <w:rsid w:val="00111F59"/>
    <w:rsid w:val="001154E4"/>
    <w:rsid w:val="001C6ACB"/>
    <w:rsid w:val="00236DA4"/>
    <w:rsid w:val="00264D05"/>
    <w:rsid w:val="002833FF"/>
    <w:rsid w:val="002C31D0"/>
    <w:rsid w:val="00343E73"/>
    <w:rsid w:val="0035598A"/>
    <w:rsid w:val="00363F13"/>
    <w:rsid w:val="003B0D86"/>
    <w:rsid w:val="004B49A4"/>
    <w:rsid w:val="004F1C48"/>
    <w:rsid w:val="00510C3F"/>
    <w:rsid w:val="00593EC3"/>
    <w:rsid w:val="005C0980"/>
    <w:rsid w:val="006A51DF"/>
    <w:rsid w:val="00713294"/>
    <w:rsid w:val="00776BD3"/>
    <w:rsid w:val="00785998"/>
    <w:rsid w:val="0085168C"/>
    <w:rsid w:val="008D5FE7"/>
    <w:rsid w:val="008E4BCA"/>
    <w:rsid w:val="008F1ED6"/>
    <w:rsid w:val="00973CB0"/>
    <w:rsid w:val="009A01C2"/>
    <w:rsid w:val="00A11B04"/>
    <w:rsid w:val="00A43EA4"/>
    <w:rsid w:val="00AD464F"/>
    <w:rsid w:val="00AE7917"/>
    <w:rsid w:val="00B019B2"/>
    <w:rsid w:val="00B969BF"/>
    <w:rsid w:val="00C024E2"/>
    <w:rsid w:val="00D539BB"/>
    <w:rsid w:val="00DD2E3B"/>
    <w:rsid w:val="00E41086"/>
    <w:rsid w:val="00E61DA4"/>
    <w:rsid w:val="00E91FB2"/>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0</TotalTime>
  <Pages>1</Pages>
  <Words>110</Words>
  <Characters>630</Characters>
  <Application>Microsoft Office Word</Application>
  <DocSecurity>0</DocSecurity>
  <Lines>5</Lines>
  <Paragraphs>1</Paragraphs>
  <ScaleCrop>false</ScaleCrop>
  <Company>SNHU</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Wallace, Eric</cp:lastModifiedBy>
  <cp:revision>2</cp:revision>
  <dcterms:created xsi:type="dcterms:W3CDTF">2022-10-01T20:47:00Z</dcterms:created>
  <dcterms:modified xsi:type="dcterms:W3CDTF">2022-10-01T20:47:00Z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