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1287" w14:textId="77777777" w:rsidR="00CC0323" w:rsidRPr="00F32F38" w:rsidRDefault="00CC0323" w:rsidP="00EC0B0C">
      <w:pPr>
        <w:jc w:val="center"/>
        <w:rPr>
          <w:rFonts w:ascii="Times New Roman" w:hAnsi="Times New Roman"/>
        </w:rPr>
      </w:pPr>
    </w:p>
    <w:p w14:paraId="3F44760C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0717C42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5CB8B7E8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35742782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41C731A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12789439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36DB1823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0E39D0DB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5B0E28BD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93DC9EE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62787F2F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43B4121B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6E275C17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7704C6BA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0D48CED3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3D3334DE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</w:p>
    <w:p w14:paraId="707FF5AC" w14:textId="77777777" w:rsidR="008B1E56" w:rsidRPr="00F32F38" w:rsidRDefault="00D47E58" w:rsidP="00EC0B0C">
      <w:pPr>
        <w:jc w:val="center"/>
        <w:rPr>
          <w:rFonts w:ascii="Times New Roman" w:hAnsi="Times New Roman"/>
        </w:rPr>
      </w:pPr>
      <w:r w:rsidRPr="00F32F38">
        <w:rPr>
          <w:rFonts w:ascii="Times New Roman" w:hAnsi="Times New Roman"/>
        </w:rPr>
        <w:t>CS-</w:t>
      </w:r>
      <w:r w:rsidR="00822BBC">
        <w:rPr>
          <w:rFonts w:ascii="Times New Roman" w:hAnsi="Times New Roman"/>
        </w:rPr>
        <w:t>340-T3341 Client/Server Development</w:t>
      </w:r>
    </w:p>
    <w:p w14:paraId="7800BD32" w14:textId="5FAD3A95" w:rsidR="00EC0B0C" w:rsidRPr="00F32F38" w:rsidRDefault="00344F8E" w:rsidP="00EC0B0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4-1 Milestone: Create and Read in Python</w:t>
      </w:r>
    </w:p>
    <w:p w14:paraId="4F670ECA" w14:textId="77777777" w:rsidR="00EC0B0C" w:rsidRPr="00F32F38" w:rsidRDefault="00EC0B0C" w:rsidP="00EC0B0C">
      <w:pPr>
        <w:jc w:val="center"/>
        <w:rPr>
          <w:rFonts w:ascii="Times New Roman" w:hAnsi="Times New Roman"/>
        </w:rPr>
      </w:pPr>
      <w:r w:rsidRPr="00F32F38">
        <w:rPr>
          <w:rFonts w:ascii="Times New Roman" w:hAnsi="Times New Roman"/>
        </w:rPr>
        <w:t>Eric Wallace</w:t>
      </w:r>
    </w:p>
    <w:p w14:paraId="3FAF3D50" w14:textId="084CB92D" w:rsidR="007B1E93" w:rsidRPr="00F32F38" w:rsidRDefault="00BF2014" w:rsidP="00EC0B0C">
      <w:pPr>
        <w:jc w:val="center"/>
        <w:rPr>
          <w:rFonts w:ascii="Times New Roman" w:hAnsi="Times New Roman"/>
        </w:rPr>
      </w:pPr>
      <w:r w:rsidRPr="00F32F38">
        <w:rPr>
          <w:rFonts w:ascii="Times New Roman" w:hAnsi="Times New Roman"/>
        </w:rPr>
        <w:fldChar w:fldCharType="begin"/>
      </w:r>
      <w:r w:rsidRPr="00F32F38">
        <w:rPr>
          <w:rFonts w:ascii="Times New Roman" w:hAnsi="Times New Roman"/>
        </w:rPr>
        <w:instrText xml:space="preserve"> DATE \@ "MMM. d, yyyy" </w:instrText>
      </w:r>
      <w:r w:rsidRPr="00F32F38">
        <w:rPr>
          <w:rFonts w:ascii="Times New Roman" w:hAnsi="Times New Roman"/>
        </w:rPr>
        <w:fldChar w:fldCharType="separate"/>
      </w:r>
      <w:r w:rsidR="0023161F">
        <w:rPr>
          <w:rFonts w:ascii="Times New Roman" w:hAnsi="Times New Roman"/>
          <w:noProof/>
        </w:rPr>
        <w:t>Jan. 26, 2023</w:t>
      </w:r>
      <w:r w:rsidRPr="00F32F38">
        <w:rPr>
          <w:rFonts w:ascii="Times New Roman" w:hAnsi="Times New Roman"/>
        </w:rPr>
        <w:fldChar w:fldCharType="end"/>
      </w:r>
    </w:p>
    <w:p w14:paraId="40D00F69" w14:textId="77777777" w:rsidR="00353592" w:rsidRPr="00F32F38" w:rsidRDefault="00353592" w:rsidP="00EC0B0C">
      <w:pPr>
        <w:jc w:val="center"/>
        <w:rPr>
          <w:rFonts w:ascii="Times New Roman" w:hAnsi="Times New Roman"/>
        </w:rPr>
      </w:pPr>
    </w:p>
    <w:p w14:paraId="08EC17D3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645AA39C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04438D17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2E8850AC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3E8B9B7E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0CD915C8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7F25476F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54326CDA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2D86C708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268E3D99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39DDD932" w14:textId="77777777" w:rsidR="007B1E93" w:rsidRPr="00F32F38" w:rsidRDefault="007B1E93" w:rsidP="00EC0B0C">
      <w:pPr>
        <w:jc w:val="center"/>
        <w:rPr>
          <w:rFonts w:ascii="Times New Roman" w:hAnsi="Times New Roman"/>
        </w:rPr>
      </w:pPr>
    </w:p>
    <w:p w14:paraId="4241F4B6" w14:textId="40E03348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p w14:paraId="741C3987" w14:textId="79D7F137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p w14:paraId="6C4DD0E0" w14:textId="005311FF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p w14:paraId="0DE6176A" w14:textId="4F1D04B1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p w14:paraId="2749D193" w14:textId="55F9C732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p w14:paraId="6A5BBE5A" w14:textId="5CA25FD4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p w14:paraId="5C433FC0" w14:textId="1AF18CA2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p w14:paraId="3FACDB33" w14:textId="6561FDC8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p w14:paraId="7B51BBB7" w14:textId="099B686D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p w14:paraId="2A01C456" w14:textId="20D5ED90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p w14:paraId="4A076A61" w14:textId="1988E681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p w14:paraId="33FF9F7B" w14:textId="77777777" w:rsidR="0023161F" w:rsidRDefault="0023161F" w:rsidP="0023161F">
      <w:pPr>
        <w:pStyle w:val="ListParagraph"/>
        <w:ind w:left="0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3161F" w14:paraId="2CC871E6" w14:textId="77777777" w:rsidTr="0023161F">
        <w:tc>
          <w:tcPr>
            <w:tcW w:w="9350" w:type="dxa"/>
          </w:tcPr>
          <w:p w14:paraId="2593A909" w14:textId="1D6E80E7" w:rsidR="0023161F" w:rsidRDefault="0023161F" w:rsidP="0023161F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The screenshots below show the commands that were ran in </w:t>
            </w:r>
            <w:proofErr w:type="spellStart"/>
            <w:r>
              <w:rPr>
                <w:rFonts w:ascii="Times New Roman" w:hAnsi="Times New Roman"/>
              </w:rPr>
              <w:t>Jupyter</w:t>
            </w:r>
            <w:proofErr w:type="spellEnd"/>
            <w:r>
              <w:rPr>
                <w:rFonts w:ascii="Times New Roman" w:hAnsi="Times New Roman"/>
              </w:rPr>
              <w:t xml:space="preserve"> and the results they produce.  I also included a screenshot of the database where I find the record I had just imported.  </w:t>
            </w:r>
          </w:p>
        </w:tc>
      </w:tr>
      <w:tr w:rsidR="0023161F" w14:paraId="703DB29E" w14:textId="77777777" w:rsidTr="0023161F">
        <w:tc>
          <w:tcPr>
            <w:tcW w:w="9350" w:type="dxa"/>
          </w:tcPr>
          <w:p w14:paraId="20C63DCD" w14:textId="58CB1642" w:rsidR="0023161F" w:rsidRDefault="0023161F" w:rsidP="0023161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0221B85F" wp14:editId="62AAD88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180975</wp:posOffset>
                  </wp:positionV>
                  <wp:extent cx="5943600" cy="2924810"/>
                  <wp:effectExtent l="0" t="0" r="0" b="0"/>
                  <wp:wrapSquare wrapText="bothSides"/>
                  <wp:docPr id="231156589" name="Picture 1" descr="Graphical user interface, text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156589" name="Picture 1" descr="Graphical user interface, text, email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161F" w14:paraId="625EB384" w14:textId="77777777" w:rsidTr="0023161F">
        <w:tc>
          <w:tcPr>
            <w:tcW w:w="9350" w:type="dxa"/>
          </w:tcPr>
          <w:p w14:paraId="09FA4CBD" w14:textId="473B485F" w:rsidR="0023161F" w:rsidRDefault="0023161F" w:rsidP="0023161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9504" behindDoc="0" locked="0" layoutInCell="1" allowOverlap="1" wp14:anchorId="48542C71" wp14:editId="6039D34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179070</wp:posOffset>
                  </wp:positionV>
                  <wp:extent cx="5943600" cy="2924810"/>
                  <wp:effectExtent l="0" t="0" r="0" b="0"/>
                  <wp:wrapSquare wrapText="bothSides"/>
                  <wp:docPr id="1918570889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570889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161F" w14:paraId="06C2A7FE" w14:textId="77777777" w:rsidTr="0023161F">
        <w:tc>
          <w:tcPr>
            <w:tcW w:w="9350" w:type="dxa"/>
          </w:tcPr>
          <w:p w14:paraId="6619CC62" w14:textId="0A9D1E68" w:rsidR="0023161F" w:rsidRDefault="0023161F" w:rsidP="0023161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48A42823" wp14:editId="5CA4B4EF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182880</wp:posOffset>
                  </wp:positionV>
                  <wp:extent cx="5943600" cy="2009140"/>
                  <wp:effectExtent l="0" t="0" r="0" b="0"/>
                  <wp:wrapSquare wrapText="bothSides"/>
                  <wp:docPr id="2066595881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595881" name="Picture 3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3161F" w14:paraId="2275EFE2" w14:textId="77777777" w:rsidTr="0023161F">
        <w:tc>
          <w:tcPr>
            <w:tcW w:w="9350" w:type="dxa"/>
          </w:tcPr>
          <w:p w14:paraId="74B36D53" w14:textId="77777777" w:rsidR="0023161F" w:rsidRDefault="0023161F" w:rsidP="0023161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3292E56C" w14:textId="77777777" w:rsidR="0023161F" w:rsidRDefault="0023161F" w:rsidP="0023161F">
      <w:pPr>
        <w:pStyle w:val="ListParagraph"/>
        <w:ind w:left="0"/>
        <w:jc w:val="center"/>
        <w:rPr>
          <w:rFonts w:ascii="Times New Roman" w:hAnsi="Times New Roman"/>
        </w:rPr>
      </w:pPr>
    </w:p>
    <w:p w14:paraId="463C9A54" w14:textId="40B21359" w:rsidR="0023161F" w:rsidRPr="007A62B9" w:rsidRDefault="0023161F" w:rsidP="00344F8E">
      <w:pPr>
        <w:pStyle w:val="ListParagraph"/>
        <w:ind w:left="0"/>
        <w:rPr>
          <w:rFonts w:ascii="Times New Roman" w:hAnsi="Times New Roman"/>
        </w:rPr>
      </w:pPr>
    </w:p>
    <w:sectPr w:rsidR="0023161F" w:rsidRPr="007A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6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8E"/>
    <w:rsid w:val="0023161F"/>
    <w:rsid w:val="0024108F"/>
    <w:rsid w:val="00326FF0"/>
    <w:rsid w:val="00344F8E"/>
    <w:rsid w:val="00353592"/>
    <w:rsid w:val="00392FC2"/>
    <w:rsid w:val="004F0EA9"/>
    <w:rsid w:val="005E5DFE"/>
    <w:rsid w:val="005F24C0"/>
    <w:rsid w:val="005F2CE5"/>
    <w:rsid w:val="0075054C"/>
    <w:rsid w:val="007A62B9"/>
    <w:rsid w:val="007B1E93"/>
    <w:rsid w:val="007D76BA"/>
    <w:rsid w:val="00822BBC"/>
    <w:rsid w:val="008B1E56"/>
    <w:rsid w:val="00AD118A"/>
    <w:rsid w:val="00BF2014"/>
    <w:rsid w:val="00C43653"/>
    <w:rsid w:val="00C9508B"/>
    <w:rsid w:val="00CC0323"/>
    <w:rsid w:val="00D47E58"/>
    <w:rsid w:val="00E562AB"/>
    <w:rsid w:val="00EC0B0C"/>
    <w:rsid w:val="00F32F38"/>
    <w:rsid w:val="00FA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F1C9"/>
  <w15:chartTrackingRefBased/>
  <w15:docId w15:val="{CEC383AE-8C93-E84F-A2DD-8FF48C8B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  <w:style w:type="table" w:styleId="TableGrid">
    <w:name w:val="Table Grid"/>
    <w:basedOn w:val="TableNormal"/>
    <w:uiPriority w:val="39"/>
    <w:rsid w:val="0023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Dropbox/School/DOCUMENT%20TEMPLATES/CS-34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1BB3A-0B6E-074D-BC06-3640B0B6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CS-340 Template.dotx</Template>
  <TotalTime>4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Wallace</dc:creator>
  <cp:keywords/>
  <dc:description/>
  <cp:lastModifiedBy>Wallace, Eric</cp:lastModifiedBy>
  <cp:revision>2</cp:revision>
  <cp:lastPrinted>2022-03-13T05:21:00Z</cp:lastPrinted>
  <dcterms:created xsi:type="dcterms:W3CDTF">2023-01-26T14:52:00Z</dcterms:created>
  <dcterms:modified xsi:type="dcterms:W3CDTF">2023-01-26T14:52:00Z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