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A7A4" w14:textId="77777777" w:rsidR="00CC0323" w:rsidRPr="00F32F38" w:rsidRDefault="00CC0323" w:rsidP="00EC0B0C">
      <w:pPr>
        <w:jc w:val="center"/>
        <w:rPr>
          <w:rFonts w:ascii="Times New Roman" w:hAnsi="Times New Roman" w:cs="Times New Roman"/>
        </w:rPr>
      </w:pPr>
    </w:p>
    <w:p w14:paraId="5B871352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7FD1B56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40E9751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ECFFFE6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C9915F6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7EC5E80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1F23011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32AAE4D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76DADAA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5AC4FF7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E847E49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BEDA244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676EC56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B556CB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738A1A3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29DDF67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D904F8D" w14:textId="77777777" w:rsidR="008B1E56" w:rsidRPr="00F32F38" w:rsidRDefault="00D47E58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CS-</w:t>
      </w:r>
      <w:r w:rsidR="0081498C">
        <w:rPr>
          <w:rFonts w:ascii="Times New Roman" w:hAnsi="Times New Roman" w:cs="Times New Roman"/>
        </w:rPr>
        <w:t>360-H7351 Mobile Architect &amp; Programming</w:t>
      </w:r>
    </w:p>
    <w:p w14:paraId="5448CBF5" w14:textId="72535D45" w:rsidR="00EC0B0C" w:rsidRPr="00F32F38" w:rsidRDefault="006B1396" w:rsidP="00EC0B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3-2 Assignment: Android Studio Introduction</w:t>
      </w:r>
    </w:p>
    <w:p w14:paraId="07C55A09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Eric Wallace</w:t>
      </w:r>
    </w:p>
    <w:p w14:paraId="391BD18E" w14:textId="77777777" w:rsidR="007B1E93" w:rsidRPr="00F32F38" w:rsidRDefault="00BF2014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fldChar w:fldCharType="begin"/>
      </w:r>
      <w:r w:rsidRPr="00F32F38">
        <w:rPr>
          <w:rFonts w:ascii="Times New Roman" w:hAnsi="Times New Roman" w:cs="Times New Roman"/>
        </w:rPr>
        <w:instrText xml:space="preserve"> DATE \@ "MMM. d, yyyy" </w:instrText>
      </w:r>
      <w:r w:rsidRPr="00F32F38">
        <w:rPr>
          <w:rFonts w:ascii="Times New Roman" w:hAnsi="Times New Roman" w:cs="Times New Roman"/>
        </w:rPr>
        <w:fldChar w:fldCharType="separate"/>
      </w:r>
      <w:r w:rsidR="006B1396">
        <w:rPr>
          <w:rFonts w:ascii="Times New Roman" w:hAnsi="Times New Roman" w:cs="Times New Roman"/>
          <w:noProof/>
        </w:rPr>
        <w:t>Nov. 9, 2022</w:t>
      </w:r>
      <w:r w:rsidRPr="00F32F38">
        <w:rPr>
          <w:rFonts w:ascii="Times New Roman" w:hAnsi="Times New Roman" w:cs="Times New Roman"/>
        </w:rPr>
        <w:fldChar w:fldCharType="end"/>
      </w:r>
    </w:p>
    <w:p w14:paraId="7B42F698" w14:textId="77777777" w:rsidR="00353592" w:rsidRPr="00F32F38" w:rsidRDefault="00353592" w:rsidP="00EC0B0C">
      <w:pPr>
        <w:jc w:val="center"/>
        <w:rPr>
          <w:rFonts w:ascii="Times New Roman" w:hAnsi="Times New Roman" w:cs="Times New Roman"/>
        </w:rPr>
      </w:pPr>
    </w:p>
    <w:p w14:paraId="52FB2665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7FCD03B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8CD0B41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D356959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45173FAB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7F24FC6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5EB31C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AE25B43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58D418B7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5BC51C97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3E6AD37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38FE116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1BAD51F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78ECEB7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C9D351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60BBCA7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B513D24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6A36C31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67A4CAB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CDC3726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73CB6C0" w14:textId="77777777" w:rsidR="00F32F38" w:rsidRDefault="00F32F38" w:rsidP="00F32F38">
      <w:pPr>
        <w:rPr>
          <w:rFonts w:ascii="Times New Roman" w:hAnsi="Times New Roman" w:cs="Times New Roman"/>
        </w:rPr>
      </w:pPr>
    </w:p>
    <w:p w14:paraId="5F3BA6A9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0E75831B" w14:textId="77777777" w:rsidR="007B1E93" w:rsidRPr="00F32F38" w:rsidRDefault="007B1E93" w:rsidP="007B1E93">
      <w:pPr>
        <w:rPr>
          <w:rFonts w:ascii="Times New Roman" w:hAnsi="Times New Roman" w:cs="Times New Roman"/>
        </w:rPr>
      </w:pPr>
    </w:p>
    <w:p w14:paraId="4D3350E4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445A498E" w14:textId="3662E977" w:rsidR="006B1396" w:rsidRDefault="00B227FB" w:rsidP="007A62B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E86C2D" wp14:editId="029B172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07275" cy="5359400"/>
            <wp:effectExtent l="0" t="0" r="0" b="0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396">
        <w:rPr>
          <w:rFonts w:ascii="Times New Roman" w:hAnsi="Times New Roman" w:cs="Times New Roman"/>
        </w:rPr>
        <w:br/>
      </w:r>
      <w:r w:rsidR="006B1396">
        <w:rPr>
          <w:rFonts w:ascii="Times New Roman" w:hAnsi="Times New Roman" w:cs="Times New Roman"/>
        </w:rPr>
        <w:br/>
      </w:r>
    </w:p>
    <w:p w14:paraId="54A190CD" w14:textId="77777777" w:rsidR="002E62BB" w:rsidRDefault="002E62BB" w:rsidP="00F70F7B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most challenging issue I had with Android studio was aligning the UI elements, partially this was due to the fact I chose a constraint layout as the layout.  However, it didn’t take me long at all to figure it out.  Another thing that made it more challenging was I am so used to creating elements for web applications and I found out rather quickly you must throw that knowledge out the window when considering android apps.  I guess that is the reason why I chosen languages like flutter in the past because it is strongly tied to web applications and it will create all the necessary code for android apps on the backend.  </w:t>
      </w:r>
    </w:p>
    <w:p w14:paraId="1DAE729F" w14:textId="77777777" w:rsidR="002E62BB" w:rsidRDefault="002E62BB" w:rsidP="00F70F7B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44B30981" w14:textId="3D3F1E29" w:rsidR="007A62B9" w:rsidRDefault="002E62BB" w:rsidP="00F70F7B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one good thing about Android Studio is that it is built on </w:t>
      </w:r>
      <w:r w:rsidR="00F70F7B">
        <w:rPr>
          <w:rFonts w:ascii="Times New Roman" w:hAnsi="Times New Roman" w:cs="Times New Roman"/>
        </w:rPr>
        <w:t>JetBrains</w:t>
      </w:r>
      <w:r>
        <w:rPr>
          <w:rFonts w:ascii="Times New Roman" w:hAnsi="Times New Roman" w:cs="Times New Roman"/>
        </w:rPr>
        <w:t xml:space="preserve"> IntelliJ which I love and use as my primary IDE, so navigating the IDE itself is one thing I found extremely easy.  Adding plugins </w:t>
      </w:r>
      <w:r w:rsidR="00F70F7B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 xml:space="preserve"> wakatime in which I can track the amount of time I spend on an IDE or project for each day</w:t>
      </w:r>
      <w:r w:rsidR="00F70F7B">
        <w:rPr>
          <w:rFonts w:ascii="Times New Roman" w:hAnsi="Times New Roman" w:cs="Times New Roman"/>
        </w:rPr>
        <w:t xml:space="preserve"> was super simple because of my familiarity with IntelliJ</w:t>
      </w:r>
      <w:r>
        <w:rPr>
          <w:rFonts w:ascii="Times New Roman" w:hAnsi="Times New Roman" w:cs="Times New Roman"/>
        </w:rPr>
        <w:t>.</w:t>
      </w:r>
    </w:p>
    <w:p w14:paraId="4157CCDB" w14:textId="605ACA18" w:rsidR="00F70F7B" w:rsidRDefault="00F70F7B" w:rsidP="00F70F7B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1607E113" w14:textId="7D0F16FB" w:rsidR="00F70F7B" w:rsidRPr="007A62B9" w:rsidRDefault="00F70F7B" w:rsidP="00F70F7B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I believe if I can get out of the mindset of html or C++ application development and get my head wrapped around the syntax of creating android apps is the only real challenge I can see in the future.</w:t>
      </w:r>
    </w:p>
    <w:sectPr w:rsidR="00F70F7B" w:rsidRPr="007A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6"/>
    <w:rsid w:val="0024108F"/>
    <w:rsid w:val="002E62BB"/>
    <w:rsid w:val="00326FF0"/>
    <w:rsid w:val="00353592"/>
    <w:rsid w:val="00392FC2"/>
    <w:rsid w:val="004F0EA9"/>
    <w:rsid w:val="005E5DFE"/>
    <w:rsid w:val="005F24C0"/>
    <w:rsid w:val="005F2CE5"/>
    <w:rsid w:val="006B1396"/>
    <w:rsid w:val="007A62B9"/>
    <w:rsid w:val="007B1E93"/>
    <w:rsid w:val="0081498C"/>
    <w:rsid w:val="008B1E56"/>
    <w:rsid w:val="00AD118A"/>
    <w:rsid w:val="00B227FB"/>
    <w:rsid w:val="00BA628A"/>
    <w:rsid w:val="00BF2014"/>
    <w:rsid w:val="00C43653"/>
    <w:rsid w:val="00C9508B"/>
    <w:rsid w:val="00CC0323"/>
    <w:rsid w:val="00D47E58"/>
    <w:rsid w:val="00E562AB"/>
    <w:rsid w:val="00EC0B0C"/>
    <w:rsid w:val="00F32F38"/>
    <w:rsid w:val="00F70F7B"/>
    <w:rsid w:val="00F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8CBB"/>
  <w15:chartTrackingRefBased/>
  <w15:docId w15:val="{736A0763-7AE1-FC4E-A1E9-2D5EC291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CS-360%20MOBILE%20ARCHITECT%20&amp;%20PROGRAMMING/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60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1</cp:revision>
  <cp:lastPrinted>2022-03-13T05:21:00Z</cp:lastPrinted>
  <dcterms:created xsi:type="dcterms:W3CDTF">2022-11-09T18:05:00Z</dcterms:created>
  <dcterms:modified xsi:type="dcterms:W3CDTF">2022-11-09T19:30:00Z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